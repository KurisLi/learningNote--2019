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书城项目的数据库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1、图书表books</w:t>
      </w:r>
    </w:p>
    <w:tbl>
      <w:tblPr>
        <w:tblStyle w:val="6"/>
        <w:tblW w:w="10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31" w:hRule="atLeast"/>
        </w:trPr>
        <w:tc>
          <w:tcPr>
            <w:tcW w:w="10560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+----------+--------------+------+-----+---------+----------------+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| Field    | Type         | Null | Key | Default | Extra          |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+----------+--------------+------+-----+---------+----------------+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| id       | int(11)      | NO   | PRI | NULL    | auto_increment |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| title    | varchar(100) | NO   |     | NULL    |                |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| author   | varchar(100) | NO   |     | NULL    |                |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| price    | double(11,2) | NO   |     | NULL    |                |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| sales    | int(11)      | NO   |     | NULL    |                |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| stock    | int(11)      | NO   |     | NULL    |                |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| img_path | varchar(100) | NO   |     | NULL    |                |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+----------+--------------+------+-----+---------+----------------+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83" w:hRule="atLeast"/>
        </w:trPr>
        <w:tc>
          <w:tcPr>
            <w:tcW w:w="10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658610" cy="1595755"/>
                  <wp:effectExtent l="0" t="0" r="8890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8610" cy="1595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2、用户表users</w:t>
      </w:r>
    </w:p>
    <w:tbl>
      <w:tblPr>
        <w:tblStyle w:val="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+----------+--------------+------+-----+---------+----------------+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| Field    | Type         | Null | Key | Default | Extra          |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+----------+--------------+------+-----+---------+----------------+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| id       | int(11)      | NO   | PRI | NULL    | auto_increment |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| username | varchar(100) | NO   | UNI | NULL    |                |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| password | varchar(100) | NO   |     | NULL    |                |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| email    | varchar(100) | YES  |     | NULL    |                |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+----------+--------------+------+-----+---------+----------------+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323715" cy="1047750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715" cy="104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3、订单表orders</w:t>
      </w:r>
    </w:p>
    <w:tbl>
      <w:tblPr>
        <w:tblStyle w:val="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82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+--------------+--------------+------+-----+---------+-------+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| Field        | Type         | Null | Key | Default | Extra |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+--------------+--------------+------+-----+---------+-------+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| id           | varchar(100) | NO   | PRI | NULL    |       |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| order_time   | datetime     | NO   |     | NULL    |       |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| total_count  | int(11)      | NO   |     | NULL    |       |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| total_amount | double(11,2) | NO   |     | NULL    |       |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| state        | int(11)      | NO   |     | NULL    |       |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| user_id      | int(11)      | NO   | MUL | NULL    |       |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+--------------+--------------+------+-----+---------+-------+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209665" cy="523875"/>
                  <wp:effectExtent l="0" t="0" r="63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966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4、订单明细表order_items</w:t>
      </w:r>
      <w:bookmarkStart w:id="0" w:name="_GoBack"/>
      <w:bookmarkEnd w:id="0"/>
    </w:p>
    <w:tbl>
      <w:tblPr>
        <w:tblStyle w:val="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82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+----------+--------------+------+-----+---------+----------------+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| Field    | Type         | Null | Key | Default | Extra          |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+----------+--------------+------+-----+---------+----------------+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| id       | int(11)      | NO   | PRI | NULL    | auto_increment |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| count    | int(11)      | NO   |     | NULL    |                |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| amount   | double(11,2) | NO   |     | NULL    |                |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| title    | varchar(100) | NO   |     | NULL    |                |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| author   | varchar(100) | NO   |     | NULL    |                |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| price    | double(11,2) | NO   |     | NULL    |                |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| img_path | varchar(100) | NO   |     | NULL    |                |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| order_id | varchar(100) | NO   | MUL | NULL    |                |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+----------+--------------+------+-----+---------+----------------+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643370" cy="1045845"/>
                  <wp:effectExtent l="0" t="0" r="5080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3370" cy="1045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9527B2"/>
    <w:rsid w:val="0A775CA0"/>
    <w:rsid w:val="18C77C12"/>
    <w:rsid w:val="281B6B02"/>
    <w:rsid w:val="2D9527B2"/>
    <w:rsid w:val="36B813A4"/>
    <w:rsid w:val="4B7F74FD"/>
    <w:rsid w:val="5F800BB2"/>
    <w:rsid w:val="63D7130C"/>
    <w:rsid w:val="6D535020"/>
    <w:rsid w:val="6DCF31BD"/>
    <w:rsid w:val="77340E97"/>
    <w:rsid w:val="7B8B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ene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2019-01-25T07:35:00Z</dcterms:created>
  <dc:creator>Irene</dc:creator>
  <cp:lastModifiedBy>Irene</cp:lastModifiedBy>
  <dcterms:modified xsi:type="dcterms:W3CDTF">2019-01-25T07:45:45Z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